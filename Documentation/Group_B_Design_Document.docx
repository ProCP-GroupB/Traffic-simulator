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E97597" w:rsidRDefault="003B3992">
      <w:pPr>
        <w:pStyle w:val="Title"/>
      </w:pPr>
      <w:r>
        <w:t>Design Document</w:t>
      </w:r>
    </w:p>
    <w:p w:rsidR="003B3992" w:rsidRPr="003B3992" w:rsidRDefault="003B3992" w:rsidP="003B3992">
      <w:pPr>
        <w:jc w:val="center"/>
      </w:pPr>
      <w:r>
        <w:t>31.03.2015</w:t>
      </w:r>
      <w:r w:rsidR="00BC03D6">
        <w:br/>
        <w:t>Version 1</w:t>
      </w:r>
    </w:p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Group B</w:t>
      </w:r>
    </w:p>
    <w:p w:rsidR="003B3992" w:rsidRDefault="003B3992" w:rsidP="003B3992">
      <w:pPr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Stoyan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Staynov</w:t>
      </w:r>
      <w:proofErr w:type="spellEnd"/>
      <w:r>
        <w:rPr>
          <w:sz w:val="22"/>
          <w:szCs w:val="22"/>
        </w:rPr>
        <w:br/>
        <w:t xml:space="preserve">Dan </w:t>
      </w:r>
      <w:proofErr w:type="spellStart"/>
      <w:r>
        <w:rPr>
          <w:sz w:val="22"/>
          <w:szCs w:val="22"/>
        </w:rPr>
        <w:t>Velev</w:t>
      </w:r>
      <w:proofErr w:type="spellEnd"/>
      <w:r>
        <w:rPr>
          <w:sz w:val="22"/>
          <w:szCs w:val="22"/>
        </w:rPr>
        <w:br/>
        <w:t xml:space="preserve">Boris </w:t>
      </w:r>
      <w:proofErr w:type="spellStart"/>
      <w:r>
        <w:rPr>
          <w:sz w:val="22"/>
          <w:szCs w:val="22"/>
        </w:rPr>
        <w:t>Mihailovic</w:t>
      </w:r>
      <w:proofErr w:type="spellEnd"/>
      <w:r>
        <w:rPr>
          <w:sz w:val="22"/>
          <w:szCs w:val="22"/>
        </w:rPr>
        <w:br/>
        <w:t xml:space="preserve">Sophia </w:t>
      </w:r>
      <w:proofErr w:type="spellStart"/>
      <w:r>
        <w:rPr>
          <w:sz w:val="22"/>
          <w:szCs w:val="22"/>
        </w:rPr>
        <w:t>Njenga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Veselin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Kichukov</w:t>
      </w:r>
      <w:proofErr w:type="spellEnd"/>
      <w:r>
        <w:rPr>
          <w:sz w:val="22"/>
          <w:szCs w:val="22"/>
        </w:rPr>
        <w:br/>
        <w:t xml:space="preserve">Nikolay </w:t>
      </w:r>
      <w:proofErr w:type="spellStart"/>
      <w:r>
        <w:rPr>
          <w:sz w:val="22"/>
          <w:szCs w:val="22"/>
        </w:rPr>
        <w:t>Polyanov</w:t>
      </w:r>
      <w:proofErr w:type="spellEnd"/>
    </w:p>
    <w:p w:rsidR="003B3992" w:rsidRDefault="003B3992" w:rsidP="003B399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82080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5B09" w:rsidRDefault="00CA5B09">
          <w:pPr>
            <w:pStyle w:val="TOCHeading"/>
          </w:pPr>
          <w:r>
            <w:t>Contents</w:t>
          </w:r>
        </w:p>
        <w:p w:rsidR="00CA5B09" w:rsidRDefault="00CA5B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03178" w:history="1">
            <w:r w:rsidRPr="00053CA6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F106A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79" w:history="1">
            <w:r w:rsidR="00CA5B09" w:rsidRPr="00053CA6">
              <w:rPr>
                <w:rStyle w:val="Hyperlink"/>
                <w:noProof/>
              </w:rPr>
              <w:t>Sequence diagrams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_Toc415603179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4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F106A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0" w:history="1">
            <w:r w:rsidR="00CA5B09" w:rsidRPr="00053CA6">
              <w:rPr>
                <w:rStyle w:val="Hyperlink"/>
                <w:noProof/>
              </w:rPr>
              <w:t>1.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Save File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_Toc415603180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4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F106A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1" w:history="1">
            <w:r w:rsidR="00CA5B09" w:rsidRPr="00053CA6">
              <w:rPr>
                <w:rStyle w:val="Hyperlink"/>
                <w:noProof/>
              </w:rPr>
              <w:t>2.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Increase Traffic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_Toc415603181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4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F106A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2" w:history="1">
            <w:r w:rsidR="00CA5B09" w:rsidRPr="00053CA6">
              <w:rPr>
                <w:rStyle w:val="Hyperlink"/>
                <w:noProof/>
              </w:rPr>
              <w:t>3.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Insert Crossing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_Toc415603182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5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F106A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3" w:history="1">
            <w:r w:rsidR="00CA5B09" w:rsidRPr="00053CA6">
              <w:rPr>
                <w:rStyle w:val="Hyperlink"/>
                <w:noProof/>
              </w:rPr>
              <w:t>4.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Remove Crossing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_Toc415603183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6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r>
            <w:rPr>
              <w:b/>
              <w:bCs/>
              <w:noProof/>
            </w:rPr>
            <w:fldChar w:fldCharType="end"/>
          </w:r>
        </w:p>
      </w:sdtContent>
    </w:sdt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Pr="003B3992" w:rsidRDefault="00CA5B09" w:rsidP="003B3992"/>
    <w:p w:rsidR="00815256" w:rsidRDefault="00815256">
      <w:pPr>
        <w:pStyle w:val="Heading1"/>
      </w:pPr>
      <w:bookmarkStart w:id="0" w:name="_Toc415603178"/>
      <w:r>
        <w:lastRenderedPageBreak/>
        <w:t>Introduction</w:t>
      </w:r>
    </w:p>
    <w:p w:rsidR="00815256" w:rsidRPr="00815256" w:rsidRDefault="00717E9D" w:rsidP="00815256">
      <w:r>
        <w:t>The</w:t>
      </w:r>
      <w:r w:rsidR="00815256">
        <w:rPr>
          <w:rFonts w:ascii="Shruti" w:hAnsi="Shruti" w:cs="Shruti"/>
        </w:rPr>
        <w:t xml:space="preserve"> traffic</w:t>
      </w:r>
      <w:r>
        <w:rPr>
          <w:rFonts w:ascii="Shruti" w:hAnsi="Shruti" w:cs="Shruti"/>
        </w:rPr>
        <w:t xml:space="preserve"> control</w:t>
      </w:r>
      <w:r w:rsidR="00815256">
        <w:rPr>
          <w:rFonts w:ascii="Shruti" w:hAnsi="Shruti" w:cs="Shruti"/>
        </w:rPr>
        <w:t xml:space="preserve"> program</w:t>
      </w:r>
      <w:r>
        <w:rPr>
          <w:rFonts w:ascii="Shruti" w:hAnsi="Shruti" w:cs="Shruti"/>
        </w:rPr>
        <w:t xml:space="preserve"> is going to help the User simulate a real time simulation of a crossroad with cars passing through it. The User is going to be able to adjust several parameters of the simulation e.g. car count. </w:t>
      </w:r>
    </w:p>
    <w:p w:rsidR="00E97597" w:rsidRDefault="003B3992">
      <w:pPr>
        <w:pStyle w:val="Heading1"/>
      </w:pPr>
      <w:r>
        <w:t>Class Diagram</w:t>
      </w:r>
      <w:bookmarkEnd w:id="0"/>
    </w:p>
    <w:p w:rsidR="00E97597" w:rsidRDefault="003B3992">
      <w:pPr>
        <w:rPr>
          <w:i/>
          <w:sz w:val="22"/>
          <w:szCs w:val="22"/>
        </w:rPr>
      </w:pPr>
      <w:r>
        <w:t xml:space="preserve">Below you will find the first version of the class diagram for the application. It represents the classes along with their operations, attributes and relations. </w:t>
      </w:r>
      <w:r>
        <w:rPr>
          <w:i/>
          <w:sz w:val="22"/>
          <w:szCs w:val="22"/>
        </w:rPr>
        <w:t>This class diagram will be changing during the development of the application.</w:t>
      </w:r>
      <w:r w:rsidR="00BC03D6">
        <w:rPr>
          <w:i/>
          <w:sz w:val="22"/>
          <w:szCs w:val="22"/>
        </w:rPr>
        <w:t xml:space="preserve"> Note: keep in mind that this is still the first version so the class diagram might look simple.</w:t>
      </w:r>
    </w:p>
    <w:p w:rsidR="00BC03D6" w:rsidRDefault="00BC03D6">
      <w:pPr>
        <w:rPr>
          <w:i/>
          <w:sz w:val="22"/>
          <w:szCs w:val="22"/>
        </w:rPr>
      </w:pPr>
    </w:p>
    <w:p w:rsidR="00BC03D6" w:rsidRDefault="00491C22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5943600" cy="3670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4E5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 w:rsidP="00BC03D6">
      <w:pPr>
        <w:pStyle w:val="Heading1"/>
      </w:pPr>
      <w:bookmarkStart w:id="1" w:name="_Toc415603179"/>
      <w:r>
        <w:t>Sequence diagrams</w:t>
      </w:r>
      <w:bookmarkEnd w:id="1"/>
    </w:p>
    <w:p w:rsidR="00BC03D6" w:rsidRDefault="005B5967" w:rsidP="00BC03D6">
      <w:pPr>
        <w:pStyle w:val="Heading2"/>
        <w:numPr>
          <w:ilvl w:val="0"/>
          <w:numId w:val="2"/>
        </w:numPr>
        <w:jc w:val="left"/>
      </w:pPr>
      <w:r>
        <w:t>Add Crossing</w:t>
      </w:r>
    </w:p>
    <w:p w:rsidR="00BC03D6" w:rsidRDefault="00BC03D6" w:rsidP="00BC03D6">
      <w:pPr>
        <w:ind w:left="720"/>
      </w:pPr>
      <w:r>
        <w:t>Represents the methods and classes used when saving the file</w:t>
      </w:r>
    </w:p>
    <w:p w:rsidR="00BC03D6" w:rsidRDefault="001841DE" w:rsidP="00BC03D6">
      <w:pPr>
        <w:ind w:left="720"/>
      </w:pPr>
      <w:r>
        <w:rPr>
          <w:noProof/>
          <w:lang w:eastAsia="en-US"/>
        </w:rPr>
        <w:drawing>
          <wp:inline distT="0" distB="0" distL="0" distR="0">
            <wp:extent cx="5020376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4311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D6" w:rsidRDefault="00BC03D6" w:rsidP="00BC03D6">
      <w:pPr>
        <w:ind w:left="720"/>
      </w:pPr>
    </w:p>
    <w:p w:rsidR="00AC4858" w:rsidRDefault="001841DE" w:rsidP="00AC4858">
      <w:pPr>
        <w:pStyle w:val="Heading2"/>
        <w:numPr>
          <w:ilvl w:val="0"/>
          <w:numId w:val="2"/>
        </w:numPr>
        <w:jc w:val="left"/>
      </w:pPr>
      <w:r>
        <w:t>Adjust traffic time</w:t>
      </w:r>
    </w:p>
    <w:p w:rsidR="00AC4858" w:rsidRDefault="00AC4858" w:rsidP="00AC4858">
      <w:pPr>
        <w:ind w:left="720"/>
        <w:rPr>
          <w:noProof/>
          <w:lang w:eastAsia="en-US"/>
        </w:rPr>
      </w:pPr>
    </w:p>
    <w:p w:rsidR="001841DE" w:rsidRDefault="00D41409" w:rsidP="00AC4858">
      <w:pPr>
        <w:ind w:left="720"/>
      </w:pPr>
      <w:r>
        <w:rPr>
          <w:noProof/>
          <w:lang w:eastAsia="en-US"/>
        </w:rPr>
        <w:drawing>
          <wp:inline distT="0" distB="0" distL="0" distR="0">
            <wp:extent cx="5544324" cy="1743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F42FA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09" w:rsidRDefault="00CA5B09" w:rsidP="00AC4858">
      <w:pPr>
        <w:ind w:left="720"/>
      </w:pPr>
    </w:p>
    <w:p w:rsidR="00CA5B09" w:rsidRPr="00CA5B09" w:rsidRDefault="00CA5B09" w:rsidP="00D41409">
      <w:pPr>
        <w:pStyle w:val="Heading2"/>
        <w:jc w:val="left"/>
      </w:pPr>
    </w:p>
    <w:p w:rsidR="00AC4858" w:rsidRPr="00AC4858" w:rsidRDefault="00AC4858" w:rsidP="00D41409">
      <w:pPr>
        <w:pStyle w:val="Heading2"/>
        <w:jc w:val="left"/>
      </w:pPr>
      <w:bookmarkStart w:id="2" w:name="_GoBack"/>
      <w:bookmarkEnd w:id="2"/>
    </w:p>
    <w:p w:rsidR="00AC4858" w:rsidRPr="00AC4858" w:rsidRDefault="00AC4858" w:rsidP="00AC4858">
      <w:pPr>
        <w:ind w:left="720"/>
      </w:pPr>
    </w:p>
    <w:sectPr w:rsidR="00AC4858" w:rsidRPr="00AC4858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6AC" w:rsidRDefault="00F106AC">
      <w:pPr>
        <w:spacing w:after="0"/>
      </w:pPr>
      <w:r>
        <w:separator/>
      </w:r>
    </w:p>
  </w:endnote>
  <w:endnote w:type="continuationSeparator" w:id="0">
    <w:p w:rsidR="00F106AC" w:rsidRDefault="00F106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2977525"/>
      <w:docPartObj>
        <w:docPartGallery w:val="Page Numbers (Bottom of Page)"/>
        <w:docPartUnique/>
      </w:docPartObj>
    </w:sdtPr>
    <w:sdtEndPr/>
    <w:sdtContent>
      <w:p w:rsidR="003B3992" w:rsidRDefault="003B399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40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B3992" w:rsidRDefault="003B39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6AC" w:rsidRDefault="00F106AC">
      <w:pPr>
        <w:spacing w:after="0"/>
      </w:pPr>
      <w:r>
        <w:separator/>
      </w:r>
    </w:p>
  </w:footnote>
  <w:footnote w:type="continuationSeparator" w:id="0">
    <w:p w:rsidR="00F106AC" w:rsidRDefault="00F106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07171"/>
    <w:multiLevelType w:val="hybridMultilevel"/>
    <w:tmpl w:val="533C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92"/>
    <w:rsid w:val="001841DE"/>
    <w:rsid w:val="003B3992"/>
    <w:rsid w:val="003C2B76"/>
    <w:rsid w:val="00491C22"/>
    <w:rsid w:val="005B5967"/>
    <w:rsid w:val="00717E9D"/>
    <w:rsid w:val="00815256"/>
    <w:rsid w:val="008E73CC"/>
    <w:rsid w:val="00977CE8"/>
    <w:rsid w:val="00AC4858"/>
    <w:rsid w:val="00BC03D6"/>
    <w:rsid w:val="00BE6A4F"/>
    <w:rsid w:val="00CA5B09"/>
    <w:rsid w:val="00D41409"/>
    <w:rsid w:val="00D95B49"/>
    <w:rsid w:val="00DE4C44"/>
    <w:rsid w:val="00E97597"/>
    <w:rsid w:val="00F1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B6C58-AA56-48B4-BB72-B508824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/>
    </w:p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92"/>
  </w:style>
  <w:style w:type="paragraph" w:styleId="Footer">
    <w:name w:val="footer"/>
    <w:basedOn w:val="Normal"/>
    <w:link w:val="Foot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92"/>
  </w:style>
  <w:style w:type="paragraph" w:styleId="BalloonText">
    <w:name w:val="Balloon Text"/>
    <w:basedOn w:val="Normal"/>
    <w:link w:val="BalloonTextChar"/>
    <w:uiPriority w:val="99"/>
    <w:semiHidden/>
    <w:unhideWhenUsed/>
    <w:rsid w:val="00AC4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5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A5B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B0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CA5B09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Flow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78D56-DAF2-4C3B-8E62-E0918C94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design (blank)</Template>
  <TotalTime>184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keywords/>
  <cp:lastModifiedBy>Dan</cp:lastModifiedBy>
  <cp:revision>6</cp:revision>
  <dcterms:created xsi:type="dcterms:W3CDTF">2015-03-31T17:22:00Z</dcterms:created>
  <dcterms:modified xsi:type="dcterms:W3CDTF">2015-06-18T12:37:00Z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