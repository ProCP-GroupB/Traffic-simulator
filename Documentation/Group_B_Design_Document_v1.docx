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DE4C44" w:rsidRDefault="00DE4C44">
      <w:pPr>
        <w:pStyle w:val="Title"/>
      </w:pPr>
    </w:p>
    <w:p w:rsidR="00E97597" w:rsidRDefault="003B3992">
      <w:pPr>
        <w:pStyle w:val="Title"/>
      </w:pPr>
      <w:r>
        <w:t>Design Document</w:t>
      </w:r>
    </w:p>
    <w:p w:rsidR="003B3992" w:rsidRPr="003B3992" w:rsidRDefault="003B3992" w:rsidP="003B3992">
      <w:pPr>
        <w:jc w:val="center"/>
      </w:pPr>
      <w:r>
        <w:t>31.03.2015</w:t>
      </w:r>
      <w:r w:rsidR="00BC03D6">
        <w:br/>
        <w:t>Version 1</w:t>
      </w:r>
    </w:p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/>
    <w:p w:rsidR="003B3992" w:rsidRDefault="003B3992" w:rsidP="003B3992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Group B</w:t>
      </w:r>
    </w:p>
    <w:p w:rsidR="003B3992" w:rsidRDefault="003B3992" w:rsidP="003B3992">
      <w:pPr>
        <w:jc w:val="right"/>
        <w:rPr>
          <w:sz w:val="22"/>
          <w:szCs w:val="22"/>
        </w:rPr>
      </w:pPr>
      <w:proofErr w:type="spellStart"/>
      <w:r>
        <w:rPr>
          <w:sz w:val="22"/>
          <w:szCs w:val="22"/>
        </w:rPr>
        <w:t>Stoyan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Staynov</w:t>
      </w:r>
      <w:proofErr w:type="spellEnd"/>
      <w:r>
        <w:rPr>
          <w:sz w:val="22"/>
          <w:szCs w:val="22"/>
        </w:rPr>
        <w:br/>
        <w:t xml:space="preserve">Dan </w:t>
      </w:r>
      <w:proofErr w:type="spellStart"/>
      <w:r>
        <w:rPr>
          <w:sz w:val="22"/>
          <w:szCs w:val="22"/>
        </w:rPr>
        <w:t>Velev</w:t>
      </w:r>
      <w:proofErr w:type="spellEnd"/>
      <w:r>
        <w:rPr>
          <w:sz w:val="22"/>
          <w:szCs w:val="22"/>
        </w:rPr>
        <w:br/>
        <w:t xml:space="preserve">Boris </w:t>
      </w:r>
      <w:proofErr w:type="spellStart"/>
      <w:r>
        <w:rPr>
          <w:sz w:val="22"/>
          <w:szCs w:val="22"/>
        </w:rPr>
        <w:t>Mihailovic</w:t>
      </w:r>
      <w:proofErr w:type="spellEnd"/>
      <w:r>
        <w:rPr>
          <w:sz w:val="22"/>
          <w:szCs w:val="22"/>
        </w:rPr>
        <w:br/>
        <w:t xml:space="preserve">Sophia </w:t>
      </w:r>
      <w:proofErr w:type="spellStart"/>
      <w:r>
        <w:rPr>
          <w:sz w:val="22"/>
          <w:szCs w:val="22"/>
        </w:rPr>
        <w:t>Njenga</w:t>
      </w:r>
      <w:proofErr w:type="spellEnd"/>
      <w:r>
        <w:rPr>
          <w:sz w:val="22"/>
          <w:szCs w:val="22"/>
        </w:rPr>
        <w:br/>
      </w:r>
      <w:proofErr w:type="spellStart"/>
      <w:r>
        <w:rPr>
          <w:sz w:val="22"/>
          <w:szCs w:val="22"/>
        </w:rPr>
        <w:t>Veselin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Kichukov</w:t>
      </w:r>
      <w:proofErr w:type="spellEnd"/>
      <w:r>
        <w:rPr>
          <w:sz w:val="22"/>
          <w:szCs w:val="22"/>
        </w:rPr>
        <w:br/>
        <w:t xml:space="preserve">Nikolay </w:t>
      </w:r>
      <w:proofErr w:type="spellStart"/>
      <w:r>
        <w:rPr>
          <w:sz w:val="22"/>
          <w:szCs w:val="22"/>
        </w:rPr>
        <w:t>Polyanov</w:t>
      </w:r>
      <w:proofErr w:type="spellEnd"/>
    </w:p>
    <w:p w:rsidR="003B3992" w:rsidRDefault="003B3992" w:rsidP="003B3992"/>
    <w:sdt>
      <w:sdtPr>
        <w:id w:val="28208049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CA5B09" w:rsidRDefault="00CA5B09">
          <w:pPr>
            <w:pStyle w:val="TOCHeading"/>
          </w:pPr>
          <w:r>
            <w:t>Contents</w:t>
          </w:r>
        </w:p>
        <w:p w:rsidR="00CA5B09" w:rsidRDefault="00CA5B0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603178" w:history="1">
            <w:r w:rsidRPr="00053CA6">
              <w:rPr>
                <w:rStyle w:val="Hyperlink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_Toc415603178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09" w:rsidRDefault="00CA5B09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79" w:history="1">
            <w:r w:rsidRPr="00053CA6">
              <w:rPr>
                <w:rStyle w:val="Hyperlink"/>
                <w:noProof/>
              </w:rPr>
              <w:t>Sequence diagrams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_Toc415603179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09" w:rsidRDefault="00CA5B0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80" w:history="1">
            <w:r w:rsidRPr="00053CA6">
              <w:rPr>
                <w:rStyle w:val="Hyperlink"/>
                <w:noProof/>
              </w:rPr>
              <w:t>1.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053CA6">
              <w:rPr>
                <w:rStyle w:val="Hyperlink"/>
                <w:noProof/>
              </w:rPr>
              <w:t>Save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_Toc415603180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09" w:rsidRDefault="00CA5B0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81" w:history="1">
            <w:r w:rsidRPr="00053CA6">
              <w:rPr>
                <w:rStyle w:val="Hyperlink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053CA6">
              <w:rPr>
                <w:rStyle w:val="Hyperlink"/>
                <w:noProof/>
              </w:rPr>
              <w:t>Increase Traffic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_Toc415603181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09" w:rsidRDefault="00CA5B0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82" w:history="1">
            <w:r w:rsidRPr="00053CA6">
              <w:rPr>
                <w:rStyle w:val="Hyperlink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053CA6">
              <w:rPr>
                <w:rStyle w:val="Hyperlink"/>
                <w:noProof/>
              </w:rPr>
              <w:t>Insert Crossing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_Toc415603182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09" w:rsidRDefault="00CA5B0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22"/>
              <w:szCs w:val="22"/>
              <w:lang w:eastAsia="en-US"/>
            </w:rPr>
          </w:pPr>
          <w:hyperlink w:anchor="_Toc415603183" w:history="1">
            <w:r w:rsidRPr="00053CA6">
              <w:rPr>
                <w:rStyle w:val="Hyperlink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en-US"/>
              </w:rPr>
              <w:tab/>
            </w:r>
            <w:r w:rsidRPr="00053CA6">
              <w:rPr>
                <w:rStyle w:val="Hyperlink"/>
                <w:noProof/>
              </w:rPr>
              <w:t>Remove Crossing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_Toc415603183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5B09" w:rsidRDefault="00CA5B09">
          <w:r>
            <w:rPr>
              <w:b/>
              <w:bCs/>
              <w:noProof/>
            </w:rPr>
            <w:fldChar w:fldCharType="end"/>
          </w:r>
        </w:p>
      </w:sdtContent>
    </w:sdt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Default="00CA5B09" w:rsidP="003B3992"/>
    <w:p w:rsidR="00CA5B09" w:rsidRPr="003B3992" w:rsidRDefault="00CA5B09" w:rsidP="003B3992"/>
    <w:p w:rsidR="00E97597" w:rsidRDefault="003B3992">
      <w:pPr>
        <w:pStyle w:val="Heading1"/>
      </w:pPr>
      <w:bookmarkStart w:id="0" w:name="_Toc415603178"/>
      <w:r>
        <w:lastRenderedPageBreak/>
        <w:t>Class Diagram</w:t>
      </w:r>
      <w:bookmarkEnd w:id="0"/>
    </w:p>
    <w:p w:rsidR="00E97597" w:rsidRDefault="003B3992">
      <w:pPr>
        <w:rPr>
          <w:i/>
          <w:sz w:val="22"/>
          <w:szCs w:val="22"/>
        </w:rPr>
      </w:pPr>
      <w:r>
        <w:t xml:space="preserve">Below you will find the first version of the class diagram for the application. It represents the classes along with their operations, attributes and relations. </w:t>
      </w:r>
      <w:r>
        <w:rPr>
          <w:i/>
          <w:sz w:val="22"/>
          <w:szCs w:val="22"/>
        </w:rPr>
        <w:t>This class diagram will be changing during the development of the application.</w:t>
      </w:r>
      <w:r w:rsidR="00BC03D6">
        <w:rPr>
          <w:i/>
          <w:sz w:val="22"/>
          <w:szCs w:val="22"/>
        </w:rPr>
        <w:t xml:space="preserve"> Note: keep in mind that this is still the first version so the class diagram might look simple.</w:t>
      </w:r>
    </w:p>
    <w:p w:rsidR="00BC03D6" w:rsidRDefault="00BC03D6">
      <w:pPr>
        <w:rPr>
          <w:i/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  <w:r>
        <w:rPr>
          <w:noProof/>
          <w:sz w:val="22"/>
          <w:szCs w:val="22"/>
          <w:lang w:eastAsia="en-US"/>
        </w:rPr>
        <w:drawing>
          <wp:inline distT="0" distB="0" distL="0" distR="0">
            <wp:extent cx="6607785" cy="369570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4BFA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2576" cy="369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>
      <w:pPr>
        <w:rPr>
          <w:sz w:val="22"/>
          <w:szCs w:val="22"/>
        </w:rPr>
      </w:pPr>
    </w:p>
    <w:p w:rsidR="00BC03D6" w:rsidRDefault="00BC03D6" w:rsidP="00BC03D6">
      <w:pPr>
        <w:pStyle w:val="Heading1"/>
      </w:pPr>
      <w:bookmarkStart w:id="1" w:name="_Toc415603179"/>
      <w:r>
        <w:lastRenderedPageBreak/>
        <w:t>Sequence diagrams</w:t>
      </w:r>
      <w:bookmarkEnd w:id="1"/>
    </w:p>
    <w:p w:rsidR="00BC03D6" w:rsidRDefault="00BC03D6" w:rsidP="00BC03D6">
      <w:pPr>
        <w:pStyle w:val="Heading2"/>
        <w:numPr>
          <w:ilvl w:val="0"/>
          <w:numId w:val="2"/>
        </w:numPr>
        <w:jc w:val="left"/>
      </w:pPr>
      <w:bookmarkStart w:id="2" w:name="_Toc415603180"/>
      <w:r>
        <w:t>Save File</w:t>
      </w:r>
      <w:bookmarkEnd w:id="2"/>
    </w:p>
    <w:p w:rsidR="00BC03D6" w:rsidRDefault="00BC03D6" w:rsidP="00BC03D6">
      <w:pPr>
        <w:ind w:left="720"/>
      </w:pPr>
      <w:r>
        <w:t>Represents the methods and classes used when saving the file</w:t>
      </w:r>
    </w:p>
    <w:p w:rsidR="00BC03D6" w:rsidRDefault="00BC03D6" w:rsidP="00BC03D6">
      <w:pPr>
        <w:ind w:left="720"/>
      </w:pPr>
    </w:p>
    <w:p w:rsidR="00BC03D6" w:rsidRDefault="00BC03D6" w:rsidP="00BC03D6">
      <w:pPr>
        <w:ind w:left="720"/>
      </w:pPr>
      <w:r>
        <w:rPr>
          <w:noProof/>
          <w:lang w:eastAsia="en-US"/>
        </w:rPr>
        <w:drawing>
          <wp:inline distT="0" distB="0" distL="0" distR="0" wp14:anchorId="221BC1CA" wp14:editId="1DE62333">
            <wp:extent cx="6275751" cy="31400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5CBD53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3426" cy="31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C4858" w:rsidRDefault="00AC4858" w:rsidP="00AC4858">
      <w:pPr>
        <w:pStyle w:val="Heading2"/>
        <w:numPr>
          <w:ilvl w:val="0"/>
          <w:numId w:val="2"/>
        </w:numPr>
        <w:jc w:val="left"/>
      </w:pPr>
      <w:bookmarkStart w:id="4" w:name="_Toc415603181"/>
      <w:r>
        <w:t>Increase Traffic</w:t>
      </w:r>
      <w:bookmarkEnd w:id="4"/>
    </w:p>
    <w:p w:rsidR="00AC4858" w:rsidRDefault="00AC4858" w:rsidP="00AC4858">
      <w:pPr>
        <w:ind w:left="720"/>
      </w:pPr>
      <w:r>
        <w:rPr>
          <w:noProof/>
          <w:lang w:eastAsia="en-US"/>
        </w:rPr>
        <w:drawing>
          <wp:inline distT="0" distB="0" distL="0" distR="0" wp14:anchorId="41F23130" wp14:editId="0355E0E6">
            <wp:extent cx="5760720" cy="3272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5C8AF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B09" w:rsidRDefault="00CA5B09" w:rsidP="00AC4858">
      <w:pPr>
        <w:ind w:left="720"/>
      </w:pPr>
    </w:p>
    <w:p w:rsidR="00CA5B09" w:rsidRDefault="00CA5B09" w:rsidP="00CA5B09">
      <w:pPr>
        <w:pStyle w:val="Heading2"/>
        <w:numPr>
          <w:ilvl w:val="0"/>
          <w:numId w:val="2"/>
        </w:numPr>
        <w:jc w:val="left"/>
      </w:pPr>
      <w:bookmarkStart w:id="5" w:name="_Toc415603182"/>
      <w:r>
        <w:t>Insert Crossing</w:t>
      </w:r>
      <w:bookmarkEnd w:id="5"/>
    </w:p>
    <w:p w:rsidR="00CA5B09" w:rsidRPr="00CA5B09" w:rsidRDefault="00CA5B09" w:rsidP="00CA5B09">
      <w:r>
        <w:rPr>
          <w:noProof/>
        </w:rPr>
        <w:drawing>
          <wp:inline distT="0" distB="0" distL="0" distR="0" wp14:anchorId="0A533BAB" wp14:editId="3624B808">
            <wp:extent cx="6534150" cy="5235975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5CBBCD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448" cy="5243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58" w:rsidRDefault="00AC4858" w:rsidP="00AC4858">
      <w:pPr>
        <w:pStyle w:val="Heading2"/>
        <w:numPr>
          <w:ilvl w:val="0"/>
          <w:numId w:val="2"/>
        </w:numPr>
        <w:jc w:val="left"/>
      </w:pPr>
      <w:bookmarkStart w:id="6" w:name="_Toc415603183"/>
      <w:r>
        <w:lastRenderedPageBreak/>
        <w:t>Remove Crossing</w:t>
      </w:r>
      <w:bookmarkEnd w:id="6"/>
    </w:p>
    <w:p w:rsidR="00AC4858" w:rsidRPr="00AC4858" w:rsidRDefault="00AC4858" w:rsidP="00AC4858">
      <w:r>
        <w:rPr>
          <w:noProof/>
          <w:lang w:eastAsia="en-US"/>
        </w:rPr>
        <w:drawing>
          <wp:inline distT="0" distB="0" distL="0" distR="0" wp14:anchorId="327FD1E3" wp14:editId="6CA3CA8D">
            <wp:extent cx="6411552" cy="515302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5CCF24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0362" cy="516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858" w:rsidRPr="00AC4858" w:rsidRDefault="00AC4858" w:rsidP="00AC4858">
      <w:pPr>
        <w:ind w:left="720"/>
      </w:pPr>
    </w:p>
    <w:sectPr w:rsidR="00AC4858" w:rsidRPr="00AC4858">
      <w:footerReference w:type="defaul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73CC" w:rsidRDefault="008E73CC">
      <w:pPr>
        <w:spacing w:after="0"/>
      </w:pPr>
      <w:r>
        <w:separator/>
      </w:r>
    </w:p>
  </w:endnote>
  <w:endnote w:type="continuationSeparator" w:id="0">
    <w:p w:rsidR="008E73CC" w:rsidRDefault="008E73C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TKait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32977525"/>
      <w:docPartObj>
        <w:docPartGallery w:val="Page Numbers (Bottom of Page)"/>
        <w:docPartUnique/>
      </w:docPartObj>
    </w:sdtPr>
    <w:sdtEndPr/>
    <w:sdtContent>
      <w:p w:rsidR="003B3992" w:rsidRDefault="003B3992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5B09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:rsidR="003B3992" w:rsidRDefault="003B39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73CC" w:rsidRDefault="008E73CC">
      <w:pPr>
        <w:spacing w:after="0"/>
      </w:pPr>
      <w:r>
        <w:separator/>
      </w:r>
    </w:p>
  </w:footnote>
  <w:footnote w:type="continuationSeparator" w:id="0">
    <w:p w:rsidR="008E73CC" w:rsidRDefault="008E73C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07171"/>
    <w:multiLevelType w:val="hybridMultilevel"/>
    <w:tmpl w:val="533C8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992"/>
    <w:rsid w:val="003B3992"/>
    <w:rsid w:val="003C2B76"/>
    <w:rsid w:val="008E73CC"/>
    <w:rsid w:val="00AC4858"/>
    <w:rsid w:val="00BC03D6"/>
    <w:rsid w:val="00CA5B09"/>
    <w:rsid w:val="00DE4C44"/>
    <w:rsid w:val="00E97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EB6C58-AA56-48B4-BB72-B5088241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NoSpacing">
    <w:name w:val="No Spacing"/>
    <w:link w:val="NoSpacingChar"/>
    <w:uiPriority w:val="1"/>
    <w:qFormat/>
    <w:pPr>
      <w:spacing w:after="0"/>
    </w:p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404040" w:themeColor="text1" w:themeTint="BF"/>
      <w:sz w:val="20"/>
      <w:szCs w:val="2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3B39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3992"/>
  </w:style>
  <w:style w:type="paragraph" w:styleId="Footer">
    <w:name w:val="footer"/>
    <w:basedOn w:val="Normal"/>
    <w:link w:val="FooterChar"/>
    <w:uiPriority w:val="99"/>
    <w:unhideWhenUsed/>
    <w:rsid w:val="003B399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3992"/>
  </w:style>
  <w:style w:type="paragraph" w:styleId="BalloonText">
    <w:name w:val="Balloon Text"/>
    <w:basedOn w:val="Normal"/>
    <w:link w:val="BalloonTextChar"/>
    <w:uiPriority w:val="99"/>
    <w:semiHidden/>
    <w:unhideWhenUsed/>
    <w:rsid w:val="00AC48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858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CA5B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A5B09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CA5B09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tmp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tmp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tmp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tmp"/><Relationship Id="rId4" Type="http://schemas.openxmlformats.org/officeDocument/2006/relationships/styles" Target="styles.xml"/><Relationship Id="rId9" Type="http://schemas.openxmlformats.org/officeDocument/2006/relationships/image" Target="media/image1.tmp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n\AppData\Roaming\Microsoft\Templates\Flow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F1E8F1E-B265-4753-9F72-BE07C9629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Flow design (blank)</Template>
  <TotalTime>54</TotalTime>
  <Pages>6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</dc:creator>
  <cp:keywords/>
  <cp:lastModifiedBy>Dan</cp:lastModifiedBy>
  <cp:revision>3</cp:revision>
  <dcterms:created xsi:type="dcterms:W3CDTF">2015-03-31T17:22:00Z</dcterms:created>
  <dcterms:modified xsi:type="dcterms:W3CDTF">2015-03-31T20:11:00Z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